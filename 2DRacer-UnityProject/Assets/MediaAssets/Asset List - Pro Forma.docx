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8" w:rsidRDefault="006276B7">
      <w:pPr>
        <w:jc w:val="center"/>
        <w:rPr>
          <w:rFonts w:ascii="Verdana" w:eastAsia="Verdana" w:hAnsi="Verdana" w:cs="Verdana"/>
          <w:b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sz w:val="36"/>
          <w:szCs w:val="36"/>
        </w:rPr>
        <w:t>d</w:t>
      </w:r>
      <w:r w:rsidR="00B36212">
        <w:rPr>
          <w:rFonts w:ascii="Verdana" w:eastAsia="Verdana" w:hAnsi="Verdana" w:cs="Verdana"/>
          <w:b/>
          <w:sz w:val="36"/>
          <w:szCs w:val="36"/>
        </w:rPr>
        <w:t>Asset</w:t>
      </w:r>
      <w:proofErr w:type="spellEnd"/>
      <w:r w:rsidR="00B36212">
        <w:rPr>
          <w:rFonts w:ascii="Verdana" w:eastAsia="Verdana" w:hAnsi="Verdana" w:cs="Verdana"/>
          <w:b/>
          <w:sz w:val="36"/>
          <w:szCs w:val="36"/>
        </w:rPr>
        <w:t xml:space="preserve"> List - Pro Forma</w:t>
      </w:r>
    </w:p>
    <w:p w:rsidR="00BD1238" w:rsidRDefault="00B36212">
      <w:pPr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HX9X45 - Computer Games NPA</w:t>
      </w:r>
    </w:p>
    <w:p w:rsidR="00BD1238" w:rsidRDefault="00BD1238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BD1238" w:rsidRDefault="00B3621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Remember that this list must include all assets your game requires. Extend the table as needed.</w:t>
      </w:r>
    </w:p>
    <w:p w:rsidR="00BD1238" w:rsidRDefault="00BD123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BD1238" w:rsidRDefault="00B3621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Filename:</w:t>
      </w:r>
      <w:r>
        <w:rPr>
          <w:rFonts w:ascii="Verdana" w:eastAsia="Verdana" w:hAnsi="Verdana" w:cs="Verdana"/>
          <w:sz w:val="20"/>
          <w:szCs w:val="20"/>
        </w:rPr>
        <w:t xml:space="preserve"> The file name for this asset, including extension (.</w:t>
      </w:r>
      <w:proofErr w:type="spellStart"/>
      <w:r>
        <w:rPr>
          <w:rFonts w:ascii="Verdana" w:eastAsia="Verdana" w:hAnsi="Verdana" w:cs="Verdana"/>
          <w:sz w:val="20"/>
          <w:szCs w:val="20"/>
        </w:rPr>
        <w:t>png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.mp3, </w:t>
      </w:r>
      <w:proofErr w:type="spellStart"/>
      <w:r>
        <w:rPr>
          <w:rFonts w:ascii="Verdana" w:eastAsia="Verdana" w:hAnsi="Verdana" w:cs="Verdana"/>
          <w:sz w:val="20"/>
          <w:szCs w:val="20"/>
        </w:rPr>
        <w:t>etc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BD1238" w:rsidRDefault="00BD123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BD1238" w:rsidRDefault="00B3621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Type:</w:t>
      </w:r>
      <w:r>
        <w:rPr>
          <w:rFonts w:ascii="Verdana" w:eastAsia="Verdana" w:hAnsi="Verdana" w:cs="Verdana"/>
          <w:sz w:val="20"/>
          <w:szCs w:val="20"/>
        </w:rPr>
        <w:t xml:space="preserve"> The type of asset this is. You must have at least three different types. Potential asset types include:</w:t>
      </w:r>
    </w:p>
    <w:p w:rsidR="00BD1238" w:rsidRDefault="00B36212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2D image (required)</w:t>
      </w:r>
    </w:p>
    <w:p w:rsidR="00BD1238" w:rsidRDefault="00B36212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2D animation</w:t>
      </w:r>
    </w:p>
    <w:p w:rsidR="00BD1238" w:rsidRDefault="00B36212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Font</w:t>
      </w:r>
    </w:p>
    <w:p w:rsidR="00BD1238" w:rsidRDefault="00B36212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Sound effect (required)</w:t>
      </w:r>
    </w:p>
    <w:p w:rsidR="00BD1238" w:rsidRDefault="00B36212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Music</w:t>
      </w:r>
    </w:p>
    <w:p w:rsidR="00BD1238" w:rsidRDefault="00B36212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Voice Acting</w:t>
      </w:r>
    </w:p>
    <w:p w:rsidR="00BD1238" w:rsidRDefault="00BD123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BD1238" w:rsidRDefault="00B3621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Description:</w:t>
      </w:r>
      <w:r>
        <w:rPr>
          <w:rFonts w:ascii="Verdana" w:eastAsia="Verdana" w:hAnsi="Verdana" w:cs="Verdana"/>
          <w:sz w:val="20"/>
          <w:szCs w:val="20"/>
        </w:rPr>
        <w:t xml:space="preserve"> Detailed description of the asset, as if someone else was going to create the asset based on this alone.</w:t>
      </w:r>
    </w:p>
    <w:p w:rsidR="00BD1238" w:rsidRDefault="00BD123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BD1238" w:rsidRDefault="00B3621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Method:</w:t>
      </w:r>
      <w:r>
        <w:rPr>
          <w:rFonts w:ascii="Verdana" w:eastAsia="Verdana" w:hAnsi="Verdana" w:cs="Verdana"/>
          <w:sz w:val="20"/>
          <w:szCs w:val="20"/>
        </w:rPr>
        <w:t xml:space="preserve"> “Created” meaning you made the asset yourself, or “Sourced” meaning you acquired an asset someone else made, and potentially modified it. Note: You must create </w:t>
      </w:r>
      <w:r>
        <w:rPr>
          <w:rFonts w:ascii="Verdana" w:eastAsia="Verdana" w:hAnsi="Verdana" w:cs="Verdana"/>
          <w:b/>
          <w:sz w:val="20"/>
          <w:szCs w:val="20"/>
        </w:rPr>
        <w:t>at least three assets</w:t>
      </w:r>
      <w:r>
        <w:rPr>
          <w:rFonts w:ascii="Verdana" w:eastAsia="Verdana" w:hAnsi="Verdana" w:cs="Verdana"/>
          <w:sz w:val="20"/>
          <w:szCs w:val="20"/>
        </w:rPr>
        <w:t xml:space="preserve"> yourself (one image, one sound effect, and one other), and acquire </w:t>
      </w:r>
      <w:r>
        <w:rPr>
          <w:rFonts w:ascii="Verdana" w:eastAsia="Verdana" w:hAnsi="Verdana" w:cs="Verdana"/>
          <w:b/>
          <w:sz w:val="20"/>
          <w:szCs w:val="20"/>
        </w:rPr>
        <w:t>at least one asset</w:t>
      </w:r>
      <w:r>
        <w:rPr>
          <w:rFonts w:ascii="Verdana" w:eastAsia="Verdana" w:hAnsi="Verdana" w:cs="Verdana"/>
          <w:sz w:val="20"/>
          <w:szCs w:val="20"/>
        </w:rPr>
        <w:t xml:space="preserve"> from an external source.</w:t>
      </w:r>
    </w:p>
    <w:p w:rsidR="00BD1238" w:rsidRDefault="00BD1238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BD1238" w:rsidRDefault="00B3621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Tool / Source:</w:t>
      </w:r>
      <w:r>
        <w:rPr>
          <w:rFonts w:ascii="Verdana" w:eastAsia="Verdana" w:hAnsi="Verdana" w:cs="Verdana"/>
          <w:sz w:val="20"/>
          <w:szCs w:val="20"/>
        </w:rPr>
        <w:t xml:space="preserve"> Specific programs used to create or modify the asset, and/or specific websites the asset was sourced from.</w:t>
      </w:r>
    </w:p>
    <w:p w:rsidR="00BD1238" w:rsidRDefault="00BD123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BD1238" w:rsidRDefault="00B3621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FF0000"/>
          <w:sz w:val="20"/>
          <w:szCs w:val="20"/>
        </w:rPr>
        <w:t>IMPORTANT NOTE:</w:t>
      </w:r>
      <w:r>
        <w:rPr>
          <w:rFonts w:ascii="Verdana" w:eastAsia="Verdana" w:hAnsi="Verdana" w:cs="Verdana"/>
          <w:b/>
          <w:sz w:val="20"/>
          <w:szCs w:val="20"/>
        </w:rPr>
        <w:t xml:space="preserve"> At least one of these MUST be a character sprite for your main character, and this must be created by YOU, not sourced.</w:t>
      </w:r>
      <w:r>
        <w:rPr>
          <w:rFonts w:ascii="Verdana" w:eastAsia="Verdana" w:hAnsi="Verdana" w:cs="Verdana"/>
          <w:sz w:val="20"/>
          <w:szCs w:val="20"/>
        </w:rPr>
        <w:t xml:space="preserve"> This is to satisfy requirements for your Character Creation unit.</w:t>
      </w:r>
    </w:p>
    <w:p w:rsidR="00BD1238" w:rsidRDefault="00BD1238">
      <w:pPr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1271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583"/>
        <w:gridCol w:w="5645"/>
        <w:gridCol w:w="1164"/>
        <w:gridCol w:w="2256"/>
      </w:tblGrid>
      <w:tr w:rsidR="00BD1238" w:rsidTr="00C160E5">
        <w:trPr>
          <w:trHeight w:val="71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B36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Learner Name:</w:t>
            </w:r>
          </w:p>
        </w:tc>
        <w:tc>
          <w:tcPr>
            <w:tcW w:w="1064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B36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&gt;&gt;  </w:t>
            </w:r>
            <w:r w:rsidR="00FD3BEC">
              <w:rPr>
                <w:rFonts w:ascii="Verdana" w:eastAsia="Verdana" w:hAnsi="Verdana" w:cs="Verdana"/>
                <w:sz w:val="20"/>
                <w:szCs w:val="20"/>
              </w:rPr>
              <w:t xml:space="preserve">john </w:t>
            </w:r>
            <w:r w:rsidR="009D1BCE">
              <w:rPr>
                <w:rFonts w:ascii="Verdana" w:eastAsia="Verdana" w:hAnsi="Verdana" w:cs="Verdana"/>
                <w:sz w:val="20"/>
                <w:szCs w:val="20"/>
              </w:rPr>
              <w:t>Robertson</w:t>
            </w:r>
          </w:p>
        </w:tc>
      </w:tr>
      <w:tr w:rsidR="00BD1238" w:rsidTr="00C160E5">
        <w:trPr>
          <w:trHeight w:val="426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B36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Filename</w:t>
            </w: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B36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Type</w:t>
            </w:r>
          </w:p>
        </w:tc>
        <w:tc>
          <w:tcPr>
            <w:tcW w:w="5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B36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</w:t>
            </w:r>
          </w:p>
        </w:tc>
        <w:tc>
          <w:tcPr>
            <w:tcW w:w="1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B36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Method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B36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Tool / Source</w:t>
            </w:r>
          </w:p>
        </w:tc>
      </w:tr>
      <w:tr w:rsidR="00BD1238" w:rsidTr="00EB4100">
        <w:trPr>
          <w:trHeight w:val="1156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FD3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Cars1</w:t>
            </w:r>
            <w:r w:rsidR="00447571">
              <w:rPr>
                <w:rFonts w:ascii="Verdana" w:eastAsia="Verdana" w:hAnsi="Verdana" w:cs="Verdana"/>
                <w:sz w:val="20"/>
                <w:szCs w:val="20"/>
              </w:rPr>
              <w:t>PNG</w:t>
            </w: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B36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2D Image</w:t>
            </w:r>
          </w:p>
        </w:tc>
        <w:tc>
          <w:tcPr>
            <w:tcW w:w="5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B36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Mai</w:t>
            </w:r>
            <w:r w:rsidR="001064E3">
              <w:rPr>
                <w:rFonts w:ascii="Verdana" w:eastAsia="Verdana" w:hAnsi="Verdana" w:cs="Verdana"/>
                <w:sz w:val="20"/>
                <w:szCs w:val="20"/>
              </w:rPr>
              <w:t>n Character Sprite (my 2D rac</w:t>
            </w:r>
            <w:r w:rsidR="006276B7">
              <w:rPr>
                <w:rFonts w:ascii="Verdana" w:eastAsia="Verdana" w:hAnsi="Verdana" w:cs="Verdana"/>
                <w:sz w:val="20"/>
                <w:szCs w:val="20"/>
              </w:rPr>
              <w:t>e car that the person playing will be using in the game)</w:t>
            </w:r>
          </w:p>
        </w:tc>
        <w:tc>
          <w:tcPr>
            <w:tcW w:w="1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B36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Created 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D07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Pixalart</w:t>
            </w:r>
          </w:p>
        </w:tc>
      </w:tr>
      <w:tr w:rsidR="00EB4100" w:rsidTr="00EB4100">
        <w:trPr>
          <w:trHeight w:val="906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0" w:rsidRDefault="00EB4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EB4100">
              <w:rPr>
                <w:rFonts w:ascii="Verdana" w:eastAsia="Verdana" w:hAnsi="Verdana" w:cs="Verdana"/>
                <w:sz w:val="20"/>
                <w:szCs w:val="20"/>
              </w:rPr>
              <w:t>car_blue_4.png</w:t>
            </w: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0" w:rsidRDefault="00EB4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2D Image</w:t>
            </w:r>
          </w:p>
        </w:tc>
        <w:tc>
          <w:tcPr>
            <w:tcW w:w="5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0" w:rsidRDefault="00EB4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The secondary car that will be the opponents </w:t>
            </w:r>
          </w:p>
        </w:tc>
        <w:tc>
          <w:tcPr>
            <w:tcW w:w="1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0" w:rsidRDefault="00EB4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sourced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4100" w:rsidRDefault="00EB41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EB4100">
              <w:rPr>
                <w:rFonts w:ascii="Verdana" w:eastAsia="Verdana" w:hAnsi="Verdana" w:cs="Verdana"/>
                <w:sz w:val="20"/>
                <w:szCs w:val="20"/>
              </w:rPr>
              <w:t>https://www.kenney.nl/assets/racing-pack</w:t>
            </w:r>
            <w:bookmarkStart w:id="0" w:name="_GoBack"/>
            <w:bookmarkEnd w:id="0"/>
          </w:p>
        </w:tc>
      </w:tr>
      <w:tr w:rsidR="00BD1238" w:rsidTr="00C160E5">
        <w:trPr>
          <w:trHeight w:val="852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B36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Boost wav file </w:t>
            </w: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B36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Sound Effect</w:t>
            </w:r>
          </w:p>
        </w:tc>
        <w:tc>
          <w:tcPr>
            <w:tcW w:w="5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B36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The sound when picking up speed boost.</w:t>
            </w:r>
            <w:r w:rsidR="009D1BCE">
              <w:rPr>
                <w:rFonts w:ascii="Verdana" w:eastAsia="Verdana" w:hAnsi="Verdana" w:cs="Verdana"/>
                <w:sz w:val="20"/>
                <w:szCs w:val="20"/>
              </w:rPr>
              <w:t xml:space="preserve"> (it sounds like  rattlesnake magnets coming together</w:t>
            </w:r>
          </w:p>
        </w:tc>
        <w:tc>
          <w:tcPr>
            <w:tcW w:w="1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B36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Created 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7D0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Sfxr sounds </w:t>
            </w:r>
          </w:p>
        </w:tc>
      </w:tr>
      <w:tr w:rsidR="00BD1238" w:rsidTr="00C160E5">
        <w:trPr>
          <w:trHeight w:val="426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B36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Boost PNG Image </w:t>
            </w: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B36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2D Image</w:t>
            </w:r>
          </w:p>
        </w:tc>
        <w:tc>
          <w:tcPr>
            <w:tcW w:w="5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B36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Image of the speed boost power up.  </w:t>
            </w:r>
          </w:p>
        </w:tc>
        <w:tc>
          <w:tcPr>
            <w:tcW w:w="1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B36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Created 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7D0B38" w:rsidP="007D0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 sketched.  </w:t>
            </w:r>
          </w:p>
        </w:tc>
      </w:tr>
      <w:tr w:rsidR="00BD1238" w:rsidTr="00C160E5">
        <w:trPr>
          <w:trHeight w:val="884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FD3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FD3BEC">
              <w:rPr>
                <w:rFonts w:ascii="Verdana" w:eastAsia="Verdana" w:hAnsi="Verdana" w:cs="Verdana"/>
                <w:sz w:val="20"/>
                <w:szCs w:val="20"/>
              </w:rPr>
              <w:t>southvilleFONTsouthvilleFONT</w:t>
            </w: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106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Font</w:t>
            </w:r>
          </w:p>
        </w:tc>
        <w:tc>
          <w:tcPr>
            <w:tcW w:w="5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FD3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This will be the font I will be using in my menus </w:t>
            </w:r>
          </w:p>
        </w:tc>
        <w:tc>
          <w:tcPr>
            <w:tcW w:w="1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B36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Sourced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238" w:rsidRDefault="007D0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Dafont</w:t>
            </w:r>
          </w:p>
        </w:tc>
      </w:tr>
      <w:tr w:rsidR="00C160E5" w:rsidTr="000B0578">
        <w:trPr>
          <w:trHeight w:val="1070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0E5" w:rsidRPr="00FD3BEC" w:rsidRDefault="00E35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E35DDE">
              <w:rPr>
                <w:rFonts w:ascii="Verdana" w:eastAsia="Verdana" w:hAnsi="Verdana" w:cs="Verdana"/>
                <w:sz w:val="20"/>
                <w:szCs w:val="20"/>
              </w:rPr>
              <w:t>track asset.svg</w:t>
            </w: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0E5" w:rsidRDefault="00C16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Race track </w:t>
            </w:r>
          </w:p>
        </w:tc>
        <w:tc>
          <w:tcPr>
            <w:tcW w:w="5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0E5" w:rsidRDefault="00C16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This will a race track I will be using in game</w:t>
            </w:r>
          </w:p>
        </w:tc>
        <w:tc>
          <w:tcPr>
            <w:tcW w:w="1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0E5" w:rsidRDefault="00C16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created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0E5" w:rsidRDefault="00C16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Illustrator </w:t>
            </w:r>
          </w:p>
        </w:tc>
      </w:tr>
      <w:tr w:rsidR="000B0578" w:rsidTr="000B0578">
        <w:trPr>
          <w:trHeight w:val="1059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578" w:rsidRPr="00E35DDE" w:rsidRDefault="000B0578" w:rsidP="000B0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B0578">
              <w:rPr>
                <w:rFonts w:ascii="Verdana" w:eastAsia="Verdana" w:hAnsi="Verdana" w:cs="Verdana"/>
                <w:sz w:val="20"/>
                <w:szCs w:val="20"/>
              </w:rPr>
              <w:t>cyberpunk-street.png</w:t>
            </w: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578" w:rsidRDefault="000B0578" w:rsidP="000B0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Background</w:t>
            </w:r>
          </w:p>
        </w:tc>
        <w:tc>
          <w:tcPr>
            <w:tcW w:w="5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578" w:rsidRDefault="00EB4100" w:rsidP="000B0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Background</w:t>
            </w:r>
            <w:r w:rsidR="000B0578">
              <w:rPr>
                <w:rFonts w:ascii="Verdana" w:eastAsia="Verdana" w:hAnsi="Verdana" w:cs="Verdana"/>
                <w:sz w:val="20"/>
                <w:szCs w:val="20"/>
              </w:rPr>
              <w:t xml:space="preserve"> for my game screen</w:t>
            </w:r>
          </w:p>
        </w:tc>
        <w:tc>
          <w:tcPr>
            <w:tcW w:w="1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578" w:rsidRDefault="000B0578" w:rsidP="000B0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sourced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578" w:rsidRDefault="000B0578" w:rsidP="000B0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0B0578">
              <w:rPr>
                <w:rFonts w:ascii="Verdana" w:eastAsia="Verdana" w:hAnsi="Verdana" w:cs="Verdana"/>
                <w:sz w:val="20"/>
                <w:szCs w:val="20"/>
              </w:rPr>
              <w:t>https://itch.io/game-assets/free/tag-background</w:t>
            </w:r>
          </w:p>
        </w:tc>
      </w:tr>
    </w:tbl>
    <w:p w:rsidR="00BD1238" w:rsidRDefault="00BD1238">
      <w:pPr>
        <w:jc w:val="both"/>
        <w:rPr>
          <w:rFonts w:ascii="Verdana" w:eastAsia="Verdana" w:hAnsi="Verdana" w:cs="Verdana"/>
          <w:sz w:val="20"/>
          <w:szCs w:val="20"/>
        </w:rPr>
      </w:pPr>
    </w:p>
    <w:p w:rsidR="00BD1238" w:rsidRDefault="00B36212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color w:val="FF0000"/>
          <w:sz w:val="20"/>
          <w:szCs w:val="20"/>
        </w:rPr>
        <w:t>IMPORTANT:</w:t>
      </w:r>
      <w:r>
        <w:rPr>
          <w:rFonts w:ascii="Verdana" w:eastAsia="Verdana" w:hAnsi="Verdana" w:cs="Verdana"/>
          <w:b/>
          <w:sz w:val="20"/>
          <w:szCs w:val="20"/>
        </w:rPr>
        <w:t xml:space="preserve"> Extend table as needed to cover all assets needed for your game - you will almost certainly need more than 4 assets. </w:t>
      </w:r>
      <w:r>
        <w:rPr>
          <w:rFonts w:ascii="Verdana" w:eastAsia="Verdana" w:hAnsi="Verdana" w:cs="Verdana"/>
          <w:sz w:val="20"/>
          <w:szCs w:val="20"/>
        </w:rPr>
        <w:t>Click on the last row of the table, go to the menu -&gt; table -</w:t>
      </w:r>
      <w:proofErr w:type="gramStart"/>
      <w:r>
        <w:rPr>
          <w:rFonts w:ascii="Verdana" w:eastAsia="Verdana" w:hAnsi="Verdana" w:cs="Verdana"/>
          <w:sz w:val="20"/>
          <w:szCs w:val="20"/>
        </w:rPr>
        <w:t xml:space="preserve">&gt; </w:t>
      </w:r>
      <w:r w:rsidR="001064E3">
        <w:rPr>
          <w:rFonts w:ascii="Verdana" w:eastAsia="Verdana" w:hAnsi="Verdana" w:cs="Verdana"/>
          <w:sz w:val="20"/>
          <w:szCs w:val="20"/>
        </w:rPr>
        <w:t xml:space="preserve"> layout</w:t>
      </w:r>
      <w:proofErr w:type="gramEnd"/>
      <w:r w:rsidR="001064E3">
        <w:rPr>
          <w:rFonts w:ascii="Verdana" w:eastAsia="Verdana" w:hAnsi="Verdana" w:cs="Verdana"/>
          <w:sz w:val="20"/>
          <w:szCs w:val="20"/>
        </w:rPr>
        <w:t xml:space="preserve"> -</w:t>
      </w:r>
      <w:r>
        <w:rPr>
          <w:rFonts w:ascii="Verdana" w:eastAsia="Verdana" w:hAnsi="Verdana" w:cs="Verdana"/>
          <w:sz w:val="20"/>
          <w:szCs w:val="20"/>
        </w:rPr>
        <w:t>&gt; insert row below.</w:t>
      </w:r>
    </w:p>
    <w:sectPr w:rsidR="00BD1238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2B33"/>
    <w:multiLevelType w:val="multilevel"/>
    <w:tmpl w:val="0B340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38"/>
    <w:rsid w:val="000B0578"/>
    <w:rsid w:val="001064E3"/>
    <w:rsid w:val="00302D7C"/>
    <w:rsid w:val="00447571"/>
    <w:rsid w:val="006276B7"/>
    <w:rsid w:val="007D0B38"/>
    <w:rsid w:val="007F1A11"/>
    <w:rsid w:val="00940DF1"/>
    <w:rsid w:val="009756C6"/>
    <w:rsid w:val="00994DE7"/>
    <w:rsid w:val="009D00A7"/>
    <w:rsid w:val="009D1BCE"/>
    <w:rsid w:val="00B36212"/>
    <w:rsid w:val="00BD1238"/>
    <w:rsid w:val="00C160E5"/>
    <w:rsid w:val="00D0722B"/>
    <w:rsid w:val="00E35DDE"/>
    <w:rsid w:val="00EB4100"/>
    <w:rsid w:val="00FD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3E50"/>
  <w15:docId w15:val="{B13F8B7F-4A01-4F73-9EEE-B17126FA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B51A0-CE02-42DD-9784-8A1366CD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5DF73EFB.dotm</Template>
  <TotalTime>298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Fife College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ROBERTSON</dc:creator>
  <cp:lastModifiedBy>JOHN ROBERTSON</cp:lastModifiedBy>
  <cp:revision>10</cp:revision>
  <dcterms:created xsi:type="dcterms:W3CDTF">2018-12-17T15:11:00Z</dcterms:created>
  <dcterms:modified xsi:type="dcterms:W3CDTF">2019-01-21T13:53:00Z</dcterms:modified>
</cp:coreProperties>
</file>